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6376" w14:textId="77777777"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14:paraId="22848660" w14:textId="45A73A24" w:rsidR="005F6105" w:rsidRDefault="00982827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3</w:t>
      </w:r>
    </w:p>
    <w:p w14:paraId="5123E8EA" w14:textId="77777777"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14:paraId="69AB4341" w14:textId="77777777"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  <w:bookmarkStart w:id="0" w:name="_GoBack"/>
      <w:bookmarkEnd w:id="0"/>
    </w:p>
    <w:p w14:paraId="6A40042E" w14:textId="77777777"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14:paraId="34ED444F" w14:textId="77777777"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14:paraId="0D625E3F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14:paraId="11C65EAC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14:paraId="022AA06A" w14:textId="77777777"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14:paraId="3858B144" w14:textId="77777777"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14:paraId="3D953E5E" w14:textId="77777777" w:rsidR="00A8365E" w:rsidRPr="00A8365E" w:rsidRDefault="00A8365E" w:rsidP="00A8365E"/>
    <w:p w14:paraId="218683A0" w14:textId="77777777" w:rsidR="002D27B3" w:rsidRDefault="002D27B3" w:rsidP="002D27B3"/>
    <w:p w14:paraId="4074650C" w14:textId="77777777" w:rsidR="002D27B3" w:rsidRDefault="002D27B3" w:rsidP="002D27B3"/>
    <w:p w14:paraId="4C55419E" w14:textId="77777777" w:rsidR="002D27B3" w:rsidRDefault="002D27B3" w:rsidP="002D27B3"/>
    <w:p w14:paraId="7DC33671" w14:textId="77777777" w:rsidR="002D27B3" w:rsidRDefault="002D27B3" w:rsidP="002D27B3"/>
    <w:p w14:paraId="450C8A68" w14:textId="77777777" w:rsidR="002D27B3" w:rsidRDefault="002D27B3" w:rsidP="002D27B3"/>
    <w:p w14:paraId="0D268D47" w14:textId="77777777" w:rsidR="00006DFF" w:rsidRDefault="00006DFF" w:rsidP="00006DFF">
      <w:pPr>
        <w:ind w:firstLine="0"/>
        <w:sectPr w:rsidR="00006DFF" w:rsidSect="00006DFF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0699F0" w14:textId="7CE6E100" w:rsidR="00543A4D" w:rsidRPr="00640E48" w:rsidRDefault="00543A4D" w:rsidP="00640E48">
      <w:pPr>
        <w:pStyle w:val="Heading1"/>
      </w:pPr>
      <w:bookmarkStart w:id="1" w:name="_Timeline"/>
      <w:bookmarkEnd w:id="1"/>
      <w:r w:rsidRPr="00640E48">
        <w:lastRenderedPageBreak/>
        <w:t>Timeline</w:t>
      </w:r>
    </w:p>
    <w:p w14:paraId="674C480E" w14:textId="78D3E9B3"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>
        <w:t>Student ID</w:t>
      </w:r>
      <w:r w:rsidR="00543A4D">
        <w:t xml:space="preserve">: </w:t>
      </w:r>
      <w:r w:rsidR="002B5CB4" w:rsidRPr="002B5CB4">
        <w:rPr>
          <w:b/>
        </w:rPr>
        <w:t>101197834</w:t>
      </w:r>
    </w:p>
    <w:p w14:paraId="74751FF1" w14:textId="5B62335B" w:rsidR="00543A4D" w:rsidRPr="002B5CB4" w:rsidRDefault="002B5CB4" w:rsidP="002B5CB4">
      <w:r>
        <w:rPr>
          <w:b/>
        </w:rPr>
        <w:t>Salem Witch Trials</w:t>
      </w:r>
      <w:r w:rsidR="00543A4D"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 w:rsidR="00543A4D">
        <w:t>: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543A4D">
        <w:t xml:space="preserve">    </w:t>
      </w:r>
      <w:proofErr w:type="spellStart"/>
      <w:r w:rsidR="00E50809">
        <w:t>GBLearn</w:t>
      </w:r>
      <w:proofErr w:type="spellEnd"/>
      <w:r w:rsidR="00E50809">
        <w:t xml:space="preserve"> ID: </w:t>
      </w:r>
      <w:r>
        <w:rPr>
          <w:b/>
        </w:rPr>
        <w:t>F8197834</w:t>
      </w:r>
    </w:p>
    <w:p w14:paraId="4C575F1B" w14:textId="0C5B42E0" w:rsidR="00543A4D" w:rsidRPr="002B5CB4" w:rsidRDefault="002B5CB4" w:rsidP="00543A4D">
      <w:pPr>
        <w:rPr>
          <w:b/>
        </w:rPr>
      </w:pPr>
      <w:r w:rsidRPr="002B5CB4">
        <w:rPr>
          <w:b/>
        </w:rPr>
        <w:t>http://f8197834.gblearn.com/comp1223/assignments/assignment3/</w:t>
      </w:r>
    </w:p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14:paraId="0BBF7E42" w14:textId="77777777" w:rsidTr="003328D3">
        <w:tc>
          <w:tcPr>
            <w:tcW w:w="6138" w:type="dxa"/>
          </w:tcPr>
          <w:p w14:paraId="4EE860B4" w14:textId="77777777"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14:paraId="43D2C7AF" w14:textId="77777777"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14:paraId="08436CCE" w14:textId="77777777"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14:paraId="1DB1C15A" w14:textId="77777777"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14:paraId="47535B1C" w14:textId="77777777"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14:paraId="63DB0A9A" w14:textId="77777777"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14:paraId="65329015" w14:textId="77777777"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14:paraId="5FCE632C" w14:textId="77777777"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3328D3" w14:paraId="08018A62" w14:textId="77777777" w:rsidTr="003328D3">
        <w:tc>
          <w:tcPr>
            <w:tcW w:w="6138" w:type="dxa"/>
          </w:tcPr>
          <w:p w14:paraId="4C5B5356" w14:textId="3279781A" w:rsidR="003328D3" w:rsidRDefault="00D72BF9" w:rsidP="00C60FA5">
            <w:pPr>
              <w:ind w:firstLine="0"/>
              <w:jc w:val="both"/>
            </w:pPr>
            <w:r>
              <w:t>Complete Homepage on Draw.io</w:t>
            </w:r>
          </w:p>
        </w:tc>
        <w:tc>
          <w:tcPr>
            <w:tcW w:w="1440" w:type="dxa"/>
          </w:tcPr>
          <w:p w14:paraId="6698EE45" w14:textId="203F8D4D" w:rsidR="003328D3" w:rsidRDefault="008716AF" w:rsidP="003328D3">
            <w:pPr>
              <w:ind w:firstLine="0"/>
              <w:jc w:val="center"/>
            </w:pPr>
            <w:r>
              <w:t>09</w:t>
            </w:r>
            <w:r w:rsidR="003328D3">
              <w:t>/</w:t>
            </w:r>
            <w:r>
              <w:t>1</w:t>
            </w:r>
            <w:r w:rsidR="003328D3">
              <w:t>1/201</w:t>
            </w:r>
            <w:r>
              <w:t>8</w:t>
            </w:r>
          </w:p>
        </w:tc>
        <w:tc>
          <w:tcPr>
            <w:tcW w:w="1440" w:type="dxa"/>
          </w:tcPr>
          <w:p w14:paraId="13F9B9B7" w14:textId="6E240C03" w:rsidR="003328D3" w:rsidRDefault="008716AF" w:rsidP="003328D3">
            <w:pPr>
              <w:ind w:firstLine="0"/>
              <w:jc w:val="center"/>
            </w:pPr>
            <w:r>
              <w:t>09</w:t>
            </w:r>
            <w:r w:rsidR="003328D3">
              <w:t>/1</w:t>
            </w:r>
            <w:r>
              <w:t>1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14:paraId="6E56637D" w14:textId="572551A4" w:rsidR="003328D3" w:rsidRDefault="008716AF" w:rsidP="003328D3">
            <w:pPr>
              <w:ind w:firstLine="0"/>
              <w:jc w:val="center"/>
            </w:pPr>
            <w:r>
              <w:t>09</w:t>
            </w:r>
            <w:r w:rsidR="003328D3">
              <w:t>/</w:t>
            </w:r>
            <w:r>
              <w:t>1</w:t>
            </w:r>
            <w:r w:rsidR="003328D3">
              <w:t>1/201</w:t>
            </w:r>
            <w:r>
              <w:t>8</w:t>
            </w:r>
          </w:p>
        </w:tc>
        <w:tc>
          <w:tcPr>
            <w:tcW w:w="792" w:type="dxa"/>
          </w:tcPr>
          <w:p w14:paraId="0333B397" w14:textId="77777777" w:rsidR="003328D3" w:rsidRDefault="003328D3" w:rsidP="003328D3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717D6106" w14:textId="313A28BE" w:rsidR="003328D3" w:rsidRDefault="003328D3" w:rsidP="003328D3">
            <w:pPr>
              <w:ind w:firstLine="0"/>
              <w:jc w:val="center"/>
            </w:pPr>
            <w:r>
              <w:t>1</w:t>
            </w:r>
            <w:r w:rsidR="008716AF">
              <w:t>H</w:t>
            </w:r>
          </w:p>
        </w:tc>
        <w:tc>
          <w:tcPr>
            <w:tcW w:w="1350" w:type="dxa"/>
          </w:tcPr>
          <w:p w14:paraId="720013B9" w14:textId="0790BAC4" w:rsidR="003328D3" w:rsidRDefault="008716AF" w:rsidP="00124E69">
            <w:pPr>
              <w:ind w:firstLine="0"/>
              <w:jc w:val="center"/>
            </w:pPr>
            <w:r>
              <w:t>1.30</w:t>
            </w:r>
            <w:r w:rsidR="003328D3">
              <w:t>H</w:t>
            </w:r>
          </w:p>
        </w:tc>
      </w:tr>
      <w:tr w:rsidR="003328D3" w14:paraId="224A02D3" w14:textId="77777777" w:rsidTr="003328D3">
        <w:tc>
          <w:tcPr>
            <w:tcW w:w="6138" w:type="dxa"/>
          </w:tcPr>
          <w:p w14:paraId="3E2693EA" w14:textId="67AB15C2" w:rsidR="003328D3" w:rsidRDefault="0073176D" w:rsidP="00C60FA5">
            <w:pPr>
              <w:ind w:firstLine="0"/>
            </w:pPr>
            <w:r>
              <w:t>Complete Overview page on Draw.io</w:t>
            </w:r>
          </w:p>
        </w:tc>
        <w:tc>
          <w:tcPr>
            <w:tcW w:w="1440" w:type="dxa"/>
          </w:tcPr>
          <w:p w14:paraId="69054854" w14:textId="5443190F" w:rsidR="003328D3" w:rsidRDefault="0073176D" w:rsidP="003328D3">
            <w:pPr>
              <w:ind w:firstLine="0"/>
              <w:jc w:val="center"/>
            </w:pPr>
            <w:r>
              <w:t>10</w:t>
            </w:r>
            <w:r w:rsidR="003328D3">
              <w:t>/</w:t>
            </w:r>
            <w:r>
              <w:t>11</w:t>
            </w:r>
            <w:r w:rsidR="003328D3">
              <w:t>/201</w:t>
            </w:r>
            <w:r>
              <w:t>8</w:t>
            </w:r>
          </w:p>
        </w:tc>
        <w:tc>
          <w:tcPr>
            <w:tcW w:w="1440" w:type="dxa"/>
          </w:tcPr>
          <w:p w14:paraId="0AB4B3EF" w14:textId="2876B2BA" w:rsidR="003328D3" w:rsidRDefault="0073176D" w:rsidP="003328D3">
            <w:pPr>
              <w:ind w:firstLine="0"/>
              <w:jc w:val="center"/>
            </w:pPr>
            <w:r>
              <w:t>10</w:t>
            </w:r>
            <w:r w:rsidR="003328D3">
              <w:t>/</w:t>
            </w:r>
            <w:r>
              <w:t>1</w:t>
            </w:r>
            <w:r w:rsidR="003328D3">
              <w:t>1/201</w:t>
            </w:r>
            <w:r>
              <w:t>8</w:t>
            </w:r>
          </w:p>
        </w:tc>
        <w:tc>
          <w:tcPr>
            <w:tcW w:w="1440" w:type="dxa"/>
          </w:tcPr>
          <w:p w14:paraId="51677D23" w14:textId="3ED4C606" w:rsidR="003328D3" w:rsidRDefault="0073176D" w:rsidP="00124E69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792" w:type="dxa"/>
          </w:tcPr>
          <w:p w14:paraId="0A389317" w14:textId="664ACB86" w:rsidR="003328D3" w:rsidRDefault="0073176D" w:rsidP="003328D3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376F97FF" w14:textId="544F91B4" w:rsidR="003328D3" w:rsidRDefault="00124E69" w:rsidP="003328D3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4F26E5C8" w14:textId="55326AD6" w:rsidR="003328D3" w:rsidRDefault="00A90985" w:rsidP="00124E69">
            <w:pPr>
              <w:ind w:firstLine="0"/>
              <w:jc w:val="center"/>
            </w:pPr>
            <w:r>
              <w:t>1</w:t>
            </w:r>
            <w:r w:rsidR="00F759BC">
              <w:t>H</w:t>
            </w:r>
          </w:p>
        </w:tc>
      </w:tr>
      <w:tr w:rsidR="003328D3" w14:paraId="2E6D0B1E" w14:textId="77777777" w:rsidTr="003328D3">
        <w:tc>
          <w:tcPr>
            <w:tcW w:w="6138" w:type="dxa"/>
          </w:tcPr>
          <w:p w14:paraId="0C5B11FA" w14:textId="1325932C" w:rsidR="003328D3" w:rsidRDefault="003B7977" w:rsidP="00C60FA5">
            <w:pPr>
              <w:ind w:firstLine="0"/>
            </w:pPr>
            <w:r>
              <w:t>Complete History page on Draw.io</w:t>
            </w:r>
          </w:p>
        </w:tc>
        <w:tc>
          <w:tcPr>
            <w:tcW w:w="1440" w:type="dxa"/>
          </w:tcPr>
          <w:p w14:paraId="1CCD5593" w14:textId="660D04BF" w:rsidR="003328D3" w:rsidRDefault="003B7977" w:rsidP="003328D3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1440" w:type="dxa"/>
          </w:tcPr>
          <w:p w14:paraId="0C58B342" w14:textId="186BAC1F" w:rsidR="003328D3" w:rsidRDefault="003B7977" w:rsidP="003328D3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1440" w:type="dxa"/>
          </w:tcPr>
          <w:p w14:paraId="41E1B010" w14:textId="24037311" w:rsidR="003328D3" w:rsidRDefault="003B7977" w:rsidP="003328D3">
            <w:pPr>
              <w:ind w:firstLine="0"/>
              <w:jc w:val="center"/>
            </w:pPr>
            <w:r>
              <w:t>11/11/2018</w:t>
            </w:r>
          </w:p>
        </w:tc>
        <w:tc>
          <w:tcPr>
            <w:tcW w:w="792" w:type="dxa"/>
          </w:tcPr>
          <w:p w14:paraId="0A2C1B6D" w14:textId="336206BA" w:rsidR="003328D3" w:rsidRDefault="003B7977" w:rsidP="003328D3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5924CE42" w14:textId="01F202C6" w:rsidR="003328D3" w:rsidRDefault="00124E69" w:rsidP="003328D3">
            <w:pPr>
              <w:ind w:firstLine="0"/>
              <w:jc w:val="center"/>
            </w:pPr>
            <w:r>
              <w:t>3</w:t>
            </w:r>
            <w:r w:rsidR="003B7977">
              <w:t>H</w:t>
            </w:r>
          </w:p>
        </w:tc>
        <w:tc>
          <w:tcPr>
            <w:tcW w:w="1350" w:type="dxa"/>
          </w:tcPr>
          <w:p w14:paraId="74099383" w14:textId="6E1D2886" w:rsidR="003328D3" w:rsidRDefault="00DF6674" w:rsidP="003328D3">
            <w:pPr>
              <w:ind w:firstLine="0"/>
              <w:jc w:val="center"/>
            </w:pPr>
            <w:r>
              <w:t>3H</w:t>
            </w:r>
          </w:p>
        </w:tc>
      </w:tr>
      <w:tr w:rsidR="003328D3" w14:paraId="4CFAC1AC" w14:textId="77777777" w:rsidTr="003328D3">
        <w:tc>
          <w:tcPr>
            <w:tcW w:w="6138" w:type="dxa"/>
          </w:tcPr>
          <w:p w14:paraId="2850418F" w14:textId="4B9F5BFE" w:rsidR="003328D3" w:rsidRDefault="00124E69" w:rsidP="00C60FA5">
            <w:pPr>
              <w:ind w:firstLine="0"/>
            </w:pPr>
            <w:r>
              <w:t>Complete Gallery page on Draw.io</w:t>
            </w:r>
          </w:p>
        </w:tc>
        <w:tc>
          <w:tcPr>
            <w:tcW w:w="1440" w:type="dxa"/>
          </w:tcPr>
          <w:p w14:paraId="29EFE59D" w14:textId="6D1319CE" w:rsidR="003328D3" w:rsidRDefault="00124E69" w:rsidP="00124E69">
            <w:pPr>
              <w:ind w:firstLine="0"/>
              <w:jc w:val="center"/>
            </w:pPr>
            <w:r>
              <w:t>12/11/2018</w:t>
            </w:r>
          </w:p>
        </w:tc>
        <w:tc>
          <w:tcPr>
            <w:tcW w:w="1440" w:type="dxa"/>
          </w:tcPr>
          <w:p w14:paraId="734889A1" w14:textId="632C6F81" w:rsidR="003328D3" w:rsidRDefault="00124E69" w:rsidP="00124E69">
            <w:pPr>
              <w:ind w:firstLine="0"/>
              <w:jc w:val="center"/>
            </w:pPr>
            <w:r>
              <w:t>12/11/2018</w:t>
            </w:r>
          </w:p>
        </w:tc>
        <w:tc>
          <w:tcPr>
            <w:tcW w:w="1440" w:type="dxa"/>
          </w:tcPr>
          <w:p w14:paraId="40D4DE46" w14:textId="0B7A79E8" w:rsidR="003328D3" w:rsidRDefault="00124E69" w:rsidP="00124E69">
            <w:pPr>
              <w:ind w:firstLine="0"/>
              <w:jc w:val="center"/>
            </w:pPr>
            <w:r>
              <w:t>12/11/2018</w:t>
            </w:r>
          </w:p>
        </w:tc>
        <w:tc>
          <w:tcPr>
            <w:tcW w:w="792" w:type="dxa"/>
          </w:tcPr>
          <w:p w14:paraId="415FF5C7" w14:textId="74A37BE4" w:rsidR="003328D3" w:rsidRDefault="00124E69" w:rsidP="00124E69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19649EAC" w14:textId="2073345A" w:rsidR="003328D3" w:rsidRDefault="00124E69" w:rsidP="00124E69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4427FBFC" w14:textId="2E4A6D4E" w:rsidR="003328D3" w:rsidRDefault="00DF6674" w:rsidP="00DF6674">
            <w:pPr>
              <w:ind w:firstLine="0"/>
              <w:jc w:val="center"/>
            </w:pPr>
            <w:r>
              <w:t>1H</w:t>
            </w:r>
          </w:p>
        </w:tc>
      </w:tr>
      <w:tr w:rsidR="003328D3" w:rsidRPr="00124E69" w14:paraId="63C53956" w14:textId="77777777" w:rsidTr="003328D3">
        <w:tc>
          <w:tcPr>
            <w:tcW w:w="6138" w:type="dxa"/>
          </w:tcPr>
          <w:p w14:paraId="4AE4B621" w14:textId="4B912593" w:rsidR="003328D3" w:rsidRPr="00124E69" w:rsidRDefault="00124E69" w:rsidP="00C60FA5">
            <w:pPr>
              <w:ind w:firstLine="0"/>
              <w:rPr>
                <w:lang w:val="fr-CA"/>
              </w:rPr>
            </w:pPr>
            <w:r w:rsidRPr="00124E69">
              <w:rPr>
                <w:lang w:val="fr-CA"/>
              </w:rPr>
              <w:t xml:space="preserve">Complete </w:t>
            </w:r>
            <w:proofErr w:type="spellStart"/>
            <w:r w:rsidRPr="00124E69">
              <w:rPr>
                <w:lang w:val="fr-CA"/>
              </w:rPr>
              <w:t>Videos</w:t>
            </w:r>
            <w:proofErr w:type="spellEnd"/>
            <w:r w:rsidRPr="00124E69">
              <w:rPr>
                <w:lang w:val="fr-CA"/>
              </w:rPr>
              <w:t xml:space="preserve"> page on D</w:t>
            </w:r>
            <w:r>
              <w:rPr>
                <w:lang w:val="fr-CA"/>
              </w:rPr>
              <w:t>raw.io</w:t>
            </w:r>
          </w:p>
        </w:tc>
        <w:tc>
          <w:tcPr>
            <w:tcW w:w="1440" w:type="dxa"/>
          </w:tcPr>
          <w:p w14:paraId="432BF73D" w14:textId="70810C1A" w:rsidR="003328D3" w:rsidRPr="00124E69" w:rsidRDefault="00124E69" w:rsidP="00124E69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13/11/2018</w:t>
            </w:r>
          </w:p>
        </w:tc>
        <w:tc>
          <w:tcPr>
            <w:tcW w:w="1440" w:type="dxa"/>
          </w:tcPr>
          <w:p w14:paraId="08B8C48B" w14:textId="19254EC4" w:rsidR="003328D3" w:rsidRPr="00124E69" w:rsidRDefault="00124E69" w:rsidP="00124E69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13/11/2018</w:t>
            </w:r>
          </w:p>
        </w:tc>
        <w:tc>
          <w:tcPr>
            <w:tcW w:w="1440" w:type="dxa"/>
          </w:tcPr>
          <w:p w14:paraId="3358B2C2" w14:textId="06522123" w:rsidR="003328D3" w:rsidRPr="00124E69" w:rsidRDefault="00124E69" w:rsidP="00124E69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13/11/2018</w:t>
            </w:r>
          </w:p>
        </w:tc>
        <w:tc>
          <w:tcPr>
            <w:tcW w:w="792" w:type="dxa"/>
          </w:tcPr>
          <w:p w14:paraId="6CCE8109" w14:textId="17CDF76F" w:rsidR="003328D3" w:rsidRPr="00124E69" w:rsidRDefault="00124E69" w:rsidP="00124E69">
            <w:pPr>
              <w:ind w:firstLine="0"/>
              <w:jc w:val="center"/>
              <w:rPr>
                <w:lang w:val="fr-CA"/>
              </w:rPr>
            </w:pPr>
            <w:r w:rsidRPr="00E30E45">
              <w:rPr>
                <w:highlight w:val="yellow"/>
                <w:lang w:val="fr-CA"/>
              </w:rPr>
              <w:t>C</w:t>
            </w:r>
          </w:p>
        </w:tc>
        <w:tc>
          <w:tcPr>
            <w:tcW w:w="1458" w:type="dxa"/>
          </w:tcPr>
          <w:p w14:paraId="493917D3" w14:textId="5CED0751" w:rsidR="003328D3" w:rsidRPr="00124E69" w:rsidRDefault="00124E69" w:rsidP="00124E69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2H</w:t>
            </w:r>
          </w:p>
        </w:tc>
        <w:tc>
          <w:tcPr>
            <w:tcW w:w="1350" w:type="dxa"/>
          </w:tcPr>
          <w:p w14:paraId="2E53E6AD" w14:textId="0FD2E738" w:rsidR="003328D3" w:rsidRPr="00124E69" w:rsidRDefault="00D37996" w:rsidP="00DF6674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0.3</w:t>
            </w:r>
            <w:r w:rsidR="009543B4">
              <w:rPr>
                <w:lang w:val="fr-CA"/>
              </w:rPr>
              <w:t>0</w:t>
            </w:r>
            <w:r w:rsidR="00DF6674">
              <w:rPr>
                <w:lang w:val="fr-CA"/>
              </w:rPr>
              <w:t>H</w:t>
            </w:r>
          </w:p>
        </w:tc>
      </w:tr>
      <w:tr w:rsidR="003328D3" w:rsidRPr="00124E69" w14:paraId="1F9C4CCD" w14:textId="77777777" w:rsidTr="003328D3">
        <w:tc>
          <w:tcPr>
            <w:tcW w:w="6138" w:type="dxa"/>
          </w:tcPr>
          <w:p w14:paraId="203584D1" w14:textId="2DF6DAF4" w:rsidR="003328D3" w:rsidRPr="00124E69" w:rsidRDefault="00124E69" w:rsidP="00C60FA5">
            <w:pPr>
              <w:ind w:firstLine="0"/>
              <w:rPr>
                <w:lang w:val="fr-CA"/>
              </w:rPr>
            </w:pPr>
            <w:r>
              <w:rPr>
                <w:lang w:val="fr-CA"/>
              </w:rPr>
              <w:t>Complete Sources page on Draw.io</w:t>
            </w:r>
          </w:p>
        </w:tc>
        <w:tc>
          <w:tcPr>
            <w:tcW w:w="1440" w:type="dxa"/>
          </w:tcPr>
          <w:p w14:paraId="403500F8" w14:textId="45230160" w:rsidR="003328D3" w:rsidRPr="00124E69" w:rsidRDefault="0065402C" w:rsidP="0065402C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14/11/2018</w:t>
            </w:r>
          </w:p>
        </w:tc>
        <w:tc>
          <w:tcPr>
            <w:tcW w:w="1440" w:type="dxa"/>
          </w:tcPr>
          <w:p w14:paraId="4C730907" w14:textId="0E496E97" w:rsidR="003328D3" w:rsidRPr="00124E69" w:rsidRDefault="0065402C" w:rsidP="0065402C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14/11/2018</w:t>
            </w:r>
          </w:p>
        </w:tc>
        <w:tc>
          <w:tcPr>
            <w:tcW w:w="1440" w:type="dxa"/>
          </w:tcPr>
          <w:p w14:paraId="742E30B3" w14:textId="76BE73AE" w:rsidR="003328D3" w:rsidRPr="00124E69" w:rsidRDefault="00D37996" w:rsidP="00D37996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14/11/2018</w:t>
            </w:r>
          </w:p>
        </w:tc>
        <w:tc>
          <w:tcPr>
            <w:tcW w:w="792" w:type="dxa"/>
          </w:tcPr>
          <w:p w14:paraId="2B0F3718" w14:textId="0368BFEE" w:rsidR="003328D3" w:rsidRPr="00124E69" w:rsidRDefault="00D37996" w:rsidP="00D37996">
            <w:pPr>
              <w:ind w:firstLine="0"/>
              <w:jc w:val="center"/>
              <w:rPr>
                <w:lang w:val="fr-CA"/>
              </w:rPr>
            </w:pPr>
            <w:r w:rsidRPr="00E30E45">
              <w:rPr>
                <w:highlight w:val="yellow"/>
                <w:lang w:val="fr-CA"/>
              </w:rPr>
              <w:t>C</w:t>
            </w:r>
          </w:p>
        </w:tc>
        <w:tc>
          <w:tcPr>
            <w:tcW w:w="1458" w:type="dxa"/>
          </w:tcPr>
          <w:p w14:paraId="01C15523" w14:textId="474C9D40" w:rsidR="003328D3" w:rsidRPr="00124E69" w:rsidRDefault="00C60FA5" w:rsidP="00C60FA5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</w:tc>
        <w:tc>
          <w:tcPr>
            <w:tcW w:w="1350" w:type="dxa"/>
          </w:tcPr>
          <w:p w14:paraId="70EBC2C7" w14:textId="28FD0A8A" w:rsidR="003328D3" w:rsidRPr="00124E69" w:rsidRDefault="00C60FA5" w:rsidP="00C60FA5">
            <w:pPr>
              <w:ind w:firstLine="0"/>
              <w:jc w:val="center"/>
              <w:rPr>
                <w:lang w:val="fr-CA"/>
              </w:rPr>
            </w:pPr>
            <w:r>
              <w:rPr>
                <w:lang w:val="fr-CA"/>
              </w:rPr>
              <w:t>0.3</w:t>
            </w:r>
            <w:r w:rsidR="009543B4">
              <w:rPr>
                <w:lang w:val="fr-CA"/>
              </w:rPr>
              <w:t>0</w:t>
            </w:r>
            <w:r>
              <w:rPr>
                <w:lang w:val="fr-CA"/>
              </w:rPr>
              <w:t>H</w:t>
            </w:r>
          </w:p>
        </w:tc>
      </w:tr>
      <w:tr w:rsidR="003328D3" w:rsidRPr="00124E69" w14:paraId="0E48FEF5" w14:textId="77777777" w:rsidTr="003328D3">
        <w:tc>
          <w:tcPr>
            <w:tcW w:w="6138" w:type="dxa"/>
          </w:tcPr>
          <w:p w14:paraId="4A3B0C4B" w14:textId="054F70AA" w:rsidR="003328D3" w:rsidRPr="00C60FA5" w:rsidRDefault="00C60FA5" w:rsidP="00C60FA5">
            <w:pPr>
              <w:ind w:firstLine="0"/>
            </w:pPr>
            <w:r w:rsidRPr="00C60FA5">
              <w:t>Code the title on h</w:t>
            </w:r>
            <w:r>
              <w:t>omepage (find font, code style</w:t>
            </w:r>
            <w:r w:rsidR="00033306">
              <w:t>-font, size, color</w:t>
            </w:r>
            <w:r>
              <w:t>)</w:t>
            </w:r>
          </w:p>
        </w:tc>
        <w:tc>
          <w:tcPr>
            <w:tcW w:w="1440" w:type="dxa"/>
          </w:tcPr>
          <w:p w14:paraId="56537F72" w14:textId="7679129D" w:rsidR="003328D3" w:rsidRPr="00C60FA5" w:rsidRDefault="001D3C39" w:rsidP="001D3C39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5C4D2F53" w14:textId="747C727B" w:rsidR="003328D3" w:rsidRPr="00C60FA5" w:rsidRDefault="001D3C39" w:rsidP="001D3C39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181D671C" w14:textId="737D0ECC" w:rsidR="003328D3" w:rsidRPr="00C60FA5" w:rsidRDefault="001D3C39" w:rsidP="001D3C39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792" w:type="dxa"/>
          </w:tcPr>
          <w:p w14:paraId="3B095C7D" w14:textId="1454C42E" w:rsidR="003328D3" w:rsidRPr="00C60FA5" w:rsidRDefault="001D3C39" w:rsidP="001D3C39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712DED8A" w14:textId="219F5821" w:rsidR="003328D3" w:rsidRPr="00C60FA5" w:rsidRDefault="001D3C39" w:rsidP="001D3C39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09FEC7F0" w14:textId="422DA37D" w:rsidR="003328D3" w:rsidRPr="00C60FA5" w:rsidRDefault="001D3C39" w:rsidP="001D3C39">
            <w:pPr>
              <w:ind w:firstLine="0"/>
              <w:jc w:val="center"/>
            </w:pPr>
            <w:r>
              <w:t>1H</w:t>
            </w:r>
          </w:p>
        </w:tc>
      </w:tr>
      <w:tr w:rsidR="003328D3" w:rsidRPr="00124E69" w14:paraId="444E0345" w14:textId="77777777" w:rsidTr="003328D3">
        <w:tc>
          <w:tcPr>
            <w:tcW w:w="6138" w:type="dxa"/>
          </w:tcPr>
          <w:p w14:paraId="2169BC65" w14:textId="2098E510" w:rsidR="003328D3" w:rsidRPr="00C60FA5" w:rsidRDefault="008F5615" w:rsidP="00C60FA5">
            <w:pPr>
              <w:ind w:firstLine="0"/>
            </w:pPr>
            <w:r>
              <w:t>Input NAV bar (</w:t>
            </w:r>
            <w:r w:rsidR="00463098">
              <w:t>F</w:t>
            </w:r>
            <w:r>
              <w:t xml:space="preserve">ind font, </w:t>
            </w:r>
            <w:r w:rsidR="001A20C0">
              <w:t xml:space="preserve">link pages, </w:t>
            </w:r>
            <w:r>
              <w:t>code style</w:t>
            </w:r>
            <w:r w:rsidR="00033306">
              <w:t>-borders, font, size, color, margins, placement</w:t>
            </w:r>
            <w:r>
              <w:t>)</w:t>
            </w:r>
          </w:p>
        </w:tc>
        <w:tc>
          <w:tcPr>
            <w:tcW w:w="1440" w:type="dxa"/>
          </w:tcPr>
          <w:p w14:paraId="706D3BCA" w14:textId="422E46B0" w:rsidR="003328D3" w:rsidRPr="00C60FA5" w:rsidRDefault="00E30E45" w:rsidP="00F3335A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299BB111" w14:textId="2194FB27" w:rsidR="003328D3" w:rsidRPr="00C60FA5" w:rsidRDefault="00E30E45" w:rsidP="00E30E45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54E4963E" w14:textId="5E9F1204" w:rsidR="003328D3" w:rsidRPr="00C60FA5" w:rsidRDefault="00E30E45" w:rsidP="00E30E45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792" w:type="dxa"/>
          </w:tcPr>
          <w:p w14:paraId="6064A3C9" w14:textId="740D3B65" w:rsidR="003328D3" w:rsidRPr="00C60FA5" w:rsidRDefault="00E30E45" w:rsidP="00E30E45">
            <w:pPr>
              <w:ind w:firstLine="0"/>
              <w:jc w:val="center"/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0FEC3901" w14:textId="115FE24B" w:rsidR="003328D3" w:rsidRPr="00C60FA5" w:rsidRDefault="00E30E45" w:rsidP="00E30E45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74538CD0" w14:textId="6A71E10D" w:rsidR="003328D3" w:rsidRPr="00C60FA5" w:rsidRDefault="00E30E45" w:rsidP="00E30E45">
            <w:pPr>
              <w:ind w:firstLine="0"/>
              <w:jc w:val="center"/>
            </w:pPr>
            <w:r>
              <w:t>3H</w:t>
            </w:r>
          </w:p>
        </w:tc>
      </w:tr>
      <w:tr w:rsidR="003328D3" w:rsidRPr="00124E69" w14:paraId="3D2BC773" w14:textId="77777777" w:rsidTr="003328D3">
        <w:tc>
          <w:tcPr>
            <w:tcW w:w="6138" w:type="dxa"/>
          </w:tcPr>
          <w:p w14:paraId="7FE043B5" w14:textId="58C7EDED" w:rsidR="003328D3" w:rsidRPr="00C60FA5" w:rsidRDefault="008F5615" w:rsidP="008F5615">
            <w:pPr>
              <w:ind w:firstLine="0"/>
            </w:pPr>
            <w:r>
              <w:t>Place picture on center of homepage (</w:t>
            </w:r>
            <w:r w:rsidR="00463098">
              <w:t>C</w:t>
            </w:r>
            <w:r>
              <w:t>ode style</w:t>
            </w:r>
            <w:r w:rsidR="00033306">
              <w:t>-</w:t>
            </w:r>
            <w:r w:rsidR="00463098">
              <w:t xml:space="preserve"> </w:t>
            </w:r>
            <w:r w:rsidR="00033306">
              <w:t>size, margins</w:t>
            </w:r>
            <w:r>
              <w:t>)</w:t>
            </w:r>
          </w:p>
        </w:tc>
        <w:tc>
          <w:tcPr>
            <w:tcW w:w="1440" w:type="dxa"/>
          </w:tcPr>
          <w:p w14:paraId="59926832" w14:textId="479B849C" w:rsidR="003328D3" w:rsidRPr="00C60FA5" w:rsidRDefault="00E30E45" w:rsidP="00E30E45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60B4204D" w14:textId="0C6B80B1" w:rsidR="003328D3" w:rsidRPr="00C60FA5" w:rsidRDefault="00E30E45" w:rsidP="00E30E45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79481784" w14:textId="5EB004FD" w:rsidR="003328D3" w:rsidRPr="00C60FA5" w:rsidRDefault="00E30E45" w:rsidP="00E30E45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792" w:type="dxa"/>
          </w:tcPr>
          <w:p w14:paraId="5DBB1238" w14:textId="21BC574C" w:rsidR="003328D3" w:rsidRPr="00E30E45" w:rsidRDefault="00E30E45" w:rsidP="00E30E45">
            <w:pPr>
              <w:ind w:firstLine="0"/>
              <w:jc w:val="center"/>
              <w:rPr>
                <w:highlight w:val="yellow"/>
              </w:rPr>
            </w:pPr>
            <w:r w:rsidRPr="00E30E4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CB6E481" w14:textId="23EE40DF" w:rsidR="003328D3" w:rsidRPr="00C60FA5" w:rsidRDefault="00E30E45" w:rsidP="00E30E45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3F6913DC" w14:textId="0E8A16A5" w:rsidR="003328D3" w:rsidRPr="00C60FA5" w:rsidRDefault="00E30E45" w:rsidP="00E30E45">
            <w:pPr>
              <w:ind w:firstLine="0"/>
              <w:jc w:val="center"/>
            </w:pPr>
            <w:r>
              <w:t>0.3</w:t>
            </w:r>
            <w:r w:rsidR="009543B4">
              <w:t>0</w:t>
            </w:r>
            <w:r>
              <w:t>H</w:t>
            </w:r>
          </w:p>
        </w:tc>
      </w:tr>
      <w:tr w:rsidR="003328D3" w:rsidRPr="00124E69" w14:paraId="26E64338" w14:textId="77777777" w:rsidTr="003328D3">
        <w:tc>
          <w:tcPr>
            <w:tcW w:w="6138" w:type="dxa"/>
          </w:tcPr>
          <w:p w14:paraId="538F492A" w14:textId="2476D29F" w:rsidR="003328D3" w:rsidRPr="00C60FA5" w:rsidRDefault="001A20C0" w:rsidP="001A20C0">
            <w:pPr>
              <w:ind w:firstLine="0"/>
            </w:pPr>
            <w:r>
              <w:t>Code footer, input script, and touch ups</w:t>
            </w:r>
            <w:r w:rsidR="00C6233D">
              <w:t xml:space="preserve">, upload on </w:t>
            </w:r>
            <w:proofErr w:type="spellStart"/>
            <w:r w:rsidR="00C6233D">
              <w:t>Filezilla</w:t>
            </w:r>
            <w:proofErr w:type="spellEnd"/>
          </w:p>
        </w:tc>
        <w:tc>
          <w:tcPr>
            <w:tcW w:w="1440" w:type="dxa"/>
          </w:tcPr>
          <w:p w14:paraId="3AF6A78D" w14:textId="40367E6F" w:rsidR="003328D3" w:rsidRPr="00C60FA5" w:rsidRDefault="00E02BAC" w:rsidP="00E02BAC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23869727" w14:textId="5C9345CD" w:rsidR="003328D3" w:rsidRPr="00C60FA5" w:rsidRDefault="00E02BAC" w:rsidP="00E02BAC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1440" w:type="dxa"/>
          </w:tcPr>
          <w:p w14:paraId="7D617F37" w14:textId="42B0FE7F" w:rsidR="003328D3" w:rsidRPr="00C60FA5" w:rsidRDefault="00E02BAC" w:rsidP="00E02BAC">
            <w:pPr>
              <w:ind w:firstLine="0"/>
              <w:jc w:val="center"/>
            </w:pPr>
            <w:r>
              <w:t>15/11/2018</w:t>
            </w:r>
          </w:p>
        </w:tc>
        <w:tc>
          <w:tcPr>
            <w:tcW w:w="792" w:type="dxa"/>
          </w:tcPr>
          <w:p w14:paraId="205A6F32" w14:textId="1B203098" w:rsidR="003328D3" w:rsidRPr="00C60FA5" w:rsidRDefault="00E02BAC" w:rsidP="00E02BAC">
            <w:pPr>
              <w:ind w:firstLine="0"/>
              <w:jc w:val="center"/>
            </w:pPr>
            <w:r w:rsidRPr="00E02BAC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4868A1B6" w14:textId="259B0214" w:rsidR="003328D3" w:rsidRPr="00C60FA5" w:rsidRDefault="00E02BAC" w:rsidP="00E02BAC">
            <w:pPr>
              <w:ind w:firstLine="0"/>
              <w:jc w:val="center"/>
            </w:pPr>
            <w:r>
              <w:t>0.2</w:t>
            </w:r>
            <w:r w:rsidR="009543B4">
              <w:t>0</w:t>
            </w:r>
            <w:r>
              <w:t>H</w:t>
            </w:r>
          </w:p>
        </w:tc>
        <w:tc>
          <w:tcPr>
            <w:tcW w:w="1350" w:type="dxa"/>
          </w:tcPr>
          <w:p w14:paraId="7110A712" w14:textId="6293687E" w:rsidR="003328D3" w:rsidRPr="00C60FA5" w:rsidRDefault="00E02BAC" w:rsidP="00E02BAC">
            <w:r>
              <w:t>0.3</w:t>
            </w:r>
            <w:r w:rsidR="009543B4">
              <w:t>0</w:t>
            </w:r>
            <w:r>
              <w:t>H</w:t>
            </w:r>
          </w:p>
        </w:tc>
      </w:tr>
      <w:tr w:rsidR="003328D3" w:rsidRPr="00124E69" w14:paraId="77ABF168" w14:textId="77777777" w:rsidTr="003328D3">
        <w:tc>
          <w:tcPr>
            <w:tcW w:w="6138" w:type="dxa"/>
          </w:tcPr>
          <w:p w14:paraId="6AAD818D" w14:textId="269C3A2C" w:rsidR="003328D3" w:rsidRPr="00C60FA5" w:rsidRDefault="00AD75CA" w:rsidP="00033306">
            <w:pPr>
              <w:ind w:firstLine="0"/>
            </w:pPr>
            <w:r>
              <w:t xml:space="preserve">Overview Page- </w:t>
            </w:r>
            <w:r w:rsidR="00274BAA">
              <w:t>Create code, in</w:t>
            </w:r>
            <w:r>
              <w:t>put template from homepage (nav bar, title)</w:t>
            </w:r>
          </w:p>
        </w:tc>
        <w:tc>
          <w:tcPr>
            <w:tcW w:w="1440" w:type="dxa"/>
          </w:tcPr>
          <w:p w14:paraId="1D4FDFA2" w14:textId="0163B963" w:rsidR="003328D3" w:rsidRPr="00C60FA5" w:rsidRDefault="009338CA" w:rsidP="009338CA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1C43026D" w14:textId="1BD7EB67" w:rsidR="003328D3" w:rsidRPr="00C60FA5" w:rsidRDefault="009338CA" w:rsidP="009338CA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51C0C864" w14:textId="0B203B51" w:rsidR="003328D3" w:rsidRPr="00C60FA5" w:rsidRDefault="009338CA" w:rsidP="009338CA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792" w:type="dxa"/>
          </w:tcPr>
          <w:p w14:paraId="6BD49864" w14:textId="6E904CA4" w:rsidR="003328D3" w:rsidRPr="00C60FA5" w:rsidRDefault="009338CA" w:rsidP="009338CA">
            <w:pPr>
              <w:ind w:firstLine="0"/>
              <w:jc w:val="center"/>
            </w:pPr>
            <w:r w:rsidRPr="009338CA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55E71C07" w14:textId="4A37D571" w:rsidR="003328D3" w:rsidRPr="00C60FA5" w:rsidRDefault="009338CA" w:rsidP="0024328F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1E2B215F" w14:textId="00FCC127" w:rsidR="003328D3" w:rsidRPr="00C60FA5" w:rsidRDefault="009338CA" w:rsidP="009338CA">
            <w:pPr>
              <w:ind w:firstLine="0"/>
              <w:jc w:val="center"/>
            </w:pPr>
            <w:r>
              <w:t>0.02H</w:t>
            </w:r>
          </w:p>
        </w:tc>
      </w:tr>
      <w:tr w:rsidR="003328D3" w:rsidRPr="00124E69" w14:paraId="63E50DB5" w14:textId="77777777" w:rsidTr="003328D3">
        <w:tc>
          <w:tcPr>
            <w:tcW w:w="6138" w:type="dxa"/>
          </w:tcPr>
          <w:p w14:paraId="1A590FF4" w14:textId="2E3C9D4E" w:rsidR="003328D3" w:rsidRPr="00C60FA5" w:rsidRDefault="00C1770E" w:rsidP="00C1770E">
            <w:pPr>
              <w:ind w:firstLine="0"/>
            </w:pPr>
            <w:r>
              <w:t>Modify picture for page (</w:t>
            </w:r>
            <w:r w:rsidR="00E60B81">
              <w:t>crop into side banner)</w:t>
            </w:r>
          </w:p>
        </w:tc>
        <w:tc>
          <w:tcPr>
            <w:tcW w:w="1440" w:type="dxa"/>
          </w:tcPr>
          <w:p w14:paraId="65C5D024" w14:textId="2F037992" w:rsidR="003328D3" w:rsidRPr="00C60FA5" w:rsidRDefault="009338CA" w:rsidP="009338CA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70CEE05F" w14:textId="25AB27E2" w:rsidR="003328D3" w:rsidRPr="00C60FA5" w:rsidRDefault="009338CA" w:rsidP="009338CA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4B82A0E9" w14:textId="39E9C373" w:rsidR="003328D3" w:rsidRPr="00C60FA5" w:rsidRDefault="009338CA" w:rsidP="00DF17C6">
            <w:pPr>
              <w:ind w:firstLine="0"/>
              <w:jc w:val="center"/>
            </w:pPr>
            <w:r>
              <w:t>1</w:t>
            </w:r>
            <w:r w:rsidR="00C26205">
              <w:t>6</w:t>
            </w:r>
            <w:r>
              <w:t>/11/2018</w:t>
            </w:r>
          </w:p>
        </w:tc>
        <w:tc>
          <w:tcPr>
            <w:tcW w:w="792" w:type="dxa"/>
          </w:tcPr>
          <w:p w14:paraId="6D63E2FC" w14:textId="1D591ADD" w:rsidR="003328D3" w:rsidRPr="00C60FA5" w:rsidRDefault="009338CA" w:rsidP="009338CA">
            <w:pPr>
              <w:ind w:firstLine="0"/>
              <w:jc w:val="center"/>
            </w:pPr>
            <w:r w:rsidRPr="00DF17C6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2C07BD4F" w14:textId="46AB7848" w:rsidR="003328D3" w:rsidRPr="00C60FA5" w:rsidRDefault="009338CA" w:rsidP="0024328F">
            <w:pPr>
              <w:ind w:firstLine="0"/>
              <w:jc w:val="center"/>
            </w:pPr>
            <w:r>
              <w:t>0.3</w:t>
            </w:r>
            <w:r w:rsidR="009543B4">
              <w:t>0</w:t>
            </w:r>
            <w:r>
              <w:t>H</w:t>
            </w:r>
          </w:p>
        </w:tc>
        <w:tc>
          <w:tcPr>
            <w:tcW w:w="1350" w:type="dxa"/>
          </w:tcPr>
          <w:p w14:paraId="3FF63892" w14:textId="7B8AB4C7" w:rsidR="003328D3" w:rsidRPr="00C60FA5" w:rsidRDefault="009338CA" w:rsidP="009338CA">
            <w:r>
              <w:t>0.3</w:t>
            </w:r>
            <w:r w:rsidR="009543B4">
              <w:t>0</w:t>
            </w:r>
            <w:r>
              <w:t>H</w:t>
            </w:r>
          </w:p>
        </w:tc>
      </w:tr>
      <w:tr w:rsidR="003328D3" w:rsidRPr="00124E69" w14:paraId="3C179653" w14:textId="77777777" w:rsidTr="003328D3">
        <w:tc>
          <w:tcPr>
            <w:tcW w:w="6138" w:type="dxa"/>
          </w:tcPr>
          <w:p w14:paraId="654BBC55" w14:textId="6DFD66E2" w:rsidR="003328D3" w:rsidRPr="00C60FA5" w:rsidRDefault="00E60B81" w:rsidP="00E60B81">
            <w:pPr>
              <w:ind w:firstLine="0"/>
            </w:pPr>
            <w:r>
              <w:t>Input Overview section and code style</w:t>
            </w:r>
          </w:p>
        </w:tc>
        <w:tc>
          <w:tcPr>
            <w:tcW w:w="1440" w:type="dxa"/>
          </w:tcPr>
          <w:p w14:paraId="2584F215" w14:textId="5CA2BD00" w:rsidR="003328D3" w:rsidRPr="00C60FA5" w:rsidRDefault="00DF17C6" w:rsidP="00DF17C6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7847C400" w14:textId="71D390FB" w:rsidR="003328D3" w:rsidRPr="00C60FA5" w:rsidRDefault="00DF17C6" w:rsidP="00DF17C6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743732ED" w14:textId="7469B552" w:rsidR="003328D3" w:rsidRPr="00C60FA5" w:rsidRDefault="00DF17C6" w:rsidP="00DF17C6">
            <w:pPr>
              <w:ind w:firstLine="0"/>
              <w:jc w:val="center"/>
            </w:pPr>
            <w:r>
              <w:t>1</w:t>
            </w:r>
            <w:r w:rsidR="00C26205">
              <w:t>6</w:t>
            </w:r>
            <w:r>
              <w:t>/11/2018</w:t>
            </w:r>
          </w:p>
        </w:tc>
        <w:tc>
          <w:tcPr>
            <w:tcW w:w="792" w:type="dxa"/>
          </w:tcPr>
          <w:p w14:paraId="04A9A2EA" w14:textId="08C95FF5" w:rsidR="003328D3" w:rsidRPr="00C60FA5" w:rsidRDefault="00DF17C6" w:rsidP="00DF17C6">
            <w:pPr>
              <w:ind w:firstLine="0"/>
              <w:jc w:val="center"/>
            </w:pPr>
            <w:r w:rsidRPr="00DF17C6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7ADBA560" w14:textId="3B3232C8" w:rsidR="003328D3" w:rsidRPr="00C60FA5" w:rsidRDefault="0024328F" w:rsidP="0024328F">
            <w:pPr>
              <w:ind w:firstLine="0"/>
              <w:jc w:val="center"/>
            </w:pPr>
            <w:r>
              <w:t>0.3</w:t>
            </w:r>
            <w:r w:rsidR="009543B4">
              <w:t>0</w:t>
            </w:r>
            <w:r>
              <w:t>H</w:t>
            </w:r>
          </w:p>
        </w:tc>
        <w:tc>
          <w:tcPr>
            <w:tcW w:w="1350" w:type="dxa"/>
          </w:tcPr>
          <w:p w14:paraId="576440D2" w14:textId="13463EAB" w:rsidR="003328D3" w:rsidRPr="00C60FA5" w:rsidRDefault="0024328F" w:rsidP="0024328F">
            <w:pPr>
              <w:ind w:firstLine="0"/>
              <w:jc w:val="center"/>
            </w:pPr>
            <w:r>
              <w:t>1.</w:t>
            </w:r>
            <w:r w:rsidR="009543B4">
              <w:t>30H</w:t>
            </w:r>
          </w:p>
        </w:tc>
      </w:tr>
      <w:tr w:rsidR="003328D3" w:rsidRPr="00124E69" w14:paraId="055B0AC4" w14:textId="77777777" w:rsidTr="003328D3">
        <w:tc>
          <w:tcPr>
            <w:tcW w:w="6138" w:type="dxa"/>
          </w:tcPr>
          <w:p w14:paraId="6FEEC66A" w14:textId="4B3EA3C1" w:rsidR="003328D3" w:rsidRPr="00C60FA5" w:rsidRDefault="00E60B81" w:rsidP="00E60B81">
            <w:pPr>
              <w:ind w:firstLine="0"/>
            </w:pPr>
            <w:r>
              <w:t>Code paragraph style</w:t>
            </w:r>
          </w:p>
        </w:tc>
        <w:tc>
          <w:tcPr>
            <w:tcW w:w="1440" w:type="dxa"/>
          </w:tcPr>
          <w:p w14:paraId="363ECFA9" w14:textId="3BB37FE6" w:rsidR="003328D3" w:rsidRPr="00C60FA5" w:rsidRDefault="001A198F" w:rsidP="001A198F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22B169AD" w14:textId="7CF72636" w:rsidR="003328D3" w:rsidRPr="00C60FA5" w:rsidRDefault="001A198F" w:rsidP="001A198F">
            <w:pPr>
              <w:ind w:firstLine="0"/>
              <w:jc w:val="center"/>
            </w:pPr>
            <w:r>
              <w:t>1</w:t>
            </w:r>
            <w:r w:rsidR="00EC3612">
              <w:t>6</w:t>
            </w:r>
            <w:r>
              <w:t>/11/2018</w:t>
            </w:r>
          </w:p>
        </w:tc>
        <w:tc>
          <w:tcPr>
            <w:tcW w:w="1440" w:type="dxa"/>
          </w:tcPr>
          <w:p w14:paraId="0B2FDF2D" w14:textId="2FAAB1AD" w:rsidR="003328D3" w:rsidRPr="00C60FA5" w:rsidRDefault="001A198F" w:rsidP="001A198F">
            <w:pPr>
              <w:ind w:firstLine="0"/>
              <w:jc w:val="center"/>
            </w:pPr>
            <w:r>
              <w:t>1</w:t>
            </w:r>
            <w:r w:rsidR="00C26205">
              <w:t>6</w:t>
            </w:r>
            <w:r>
              <w:t>/11/2018</w:t>
            </w:r>
          </w:p>
        </w:tc>
        <w:tc>
          <w:tcPr>
            <w:tcW w:w="792" w:type="dxa"/>
          </w:tcPr>
          <w:p w14:paraId="46918635" w14:textId="6C53FD5C" w:rsidR="003328D3" w:rsidRPr="00C60FA5" w:rsidRDefault="001A198F" w:rsidP="001A198F">
            <w:pPr>
              <w:ind w:firstLine="0"/>
              <w:jc w:val="center"/>
            </w:pPr>
            <w:r w:rsidRPr="0059439D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57D67652" w14:textId="0EEC6F14" w:rsidR="003328D3" w:rsidRPr="00C60FA5" w:rsidRDefault="001A198F" w:rsidP="001A198F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5986042D" w14:textId="3F2FCBB3" w:rsidR="003328D3" w:rsidRPr="00C60FA5" w:rsidRDefault="001A198F" w:rsidP="001A198F">
            <w:pPr>
              <w:ind w:firstLine="0"/>
              <w:jc w:val="center"/>
            </w:pPr>
            <w:r>
              <w:t>0.20H</w:t>
            </w:r>
          </w:p>
        </w:tc>
      </w:tr>
      <w:tr w:rsidR="003328D3" w:rsidRPr="00124E69" w14:paraId="5C60E074" w14:textId="77777777" w:rsidTr="003328D3">
        <w:tc>
          <w:tcPr>
            <w:tcW w:w="6138" w:type="dxa"/>
          </w:tcPr>
          <w:p w14:paraId="10B8C192" w14:textId="6BA4B724" w:rsidR="003328D3" w:rsidRPr="00C60FA5" w:rsidRDefault="00463098" w:rsidP="00463098">
            <w:pPr>
              <w:ind w:firstLine="0"/>
            </w:pPr>
            <w:r>
              <w:t xml:space="preserve">History Page- </w:t>
            </w:r>
            <w:r w:rsidR="00FF0092">
              <w:t>Create code, i</w:t>
            </w:r>
            <w:r>
              <w:t>nput template</w:t>
            </w:r>
            <w:r w:rsidR="00C26205">
              <w:t xml:space="preserve"> from homepage (nav bar, title)</w:t>
            </w:r>
          </w:p>
        </w:tc>
        <w:tc>
          <w:tcPr>
            <w:tcW w:w="1440" w:type="dxa"/>
          </w:tcPr>
          <w:p w14:paraId="1AE6B2A4" w14:textId="1BD54EDA" w:rsidR="003328D3" w:rsidRPr="00C60FA5" w:rsidRDefault="00C26205" w:rsidP="00C26205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1F6004B0" w14:textId="766FD860" w:rsidR="003328D3" w:rsidRPr="00C60FA5" w:rsidRDefault="00C26205" w:rsidP="00C26205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1A095E0" w14:textId="75E37AB3" w:rsidR="003328D3" w:rsidRPr="00C60FA5" w:rsidRDefault="00C26205" w:rsidP="00C26205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792" w:type="dxa"/>
          </w:tcPr>
          <w:p w14:paraId="48A28638" w14:textId="32E7150C" w:rsidR="003328D3" w:rsidRPr="00C60FA5" w:rsidRDefault="00C26205" w:rsidP="00C26205">
            <w:pPr>
              <w:ind w:firstLine="0"/>
              <w:jc w:val="center"/>
            </w:pPr>
            <w:r w:rsidRPr="00C26205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1E03F600" w14:textId="76232434" w:rsidR="003328D3" w:rsidRPr="00C60FA5" w:rsidRDefault="00C26205" w:rsidP="00C26205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190127CF" w14:textId="203EFCC9" w:rsidR="003328D3" w:rsidRPr="00C60FA5" w:rsidRDefault="00C26205" w:rsidP="00C26205">
            <w:pPr>
              <w:ind w:firstLine="0"/>
              <w:jc w:val="center"/>
            </w:pPr>
            <w:r>
              <w:t>0.02H</w:t>
            </w:r>
          </w:p>
        </w:tc>
      </w:tr>
      <w:tr w:rsidR="003328D3" w:rsidRPr="00124E69" w14:paraId="37E4BCCF" w14:textId="77777777" w:rsidTr="003328D3">
        <w:tc>
          <w:tcPr>
            <w:tcW w:w="6138" w:type="dxa"/>
          </w:tcPr>
          <w:p w14:paraId="0B8F9B16" w14:textId="522AA261" w:rsidR="003328D3" w:rsidRPr="00C60FA5" w:rsidRDefault="00C26205" w:rsidP="00C26205">
            <w:pPr>
              <w:ind w:firstLine="0"/>
            </w:pPr>
            <w:r>
              <w:t>Modify picture for page (crop into top banner)</w:t>
            </w:r>
          </w:p>
        </w:tc>
        <w:tc>
          <w:tcPr>
            <w:tcW w:w="1440" w:type="dxa"/>
          </w:tcPr>
          <w:p w14:paraId="1F3D3F69" w14:textId="63B40C76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BB65D43" w14:textId="6CEB3591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E249D11" w14:textId="68CE1B48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792" w:type="dxa"/>
          </w:tcPr>
          <w:p w14:paraId="0DAA8B31" w14:textId="45F99769" w:rsidR="003328D3" w:rsidRPr="00C60FA5" w:rsidRDefault="00BC084B" w:rsidP="00BC084B">
            <w:pPr>
              <w:ind w:firstLine="0"/>
              <w:jc w:val="center"/>
            </w:pPr>
            <w:r w:rsidRPr="00BC084B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2AA8D92" w14:textId="02949AA2" w:rsidR="003328D3" w:rsidRPr="00C60FA5" w:rsidRDefault="00BC084B" w:rsidP="00BC084B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440611C6" w14:textId="639C9A56" w:rsidR="003328D3" w:rsidRPr="00C60FA5" w:rsidRDefault="00BC084B" w:rsidP="00BC084B">
            <w:pPr>
              <w:ind w:firstLine="0"/>
              <w:jc w:val="center"/>
            </w:pPr>
            <w:r>
              <w:t>0.20H</w:t>
            </w:r>
          </w:p>
        </w:tc>
      </w:tr>
      <w:tr w:rsidR="003328D3" w:rsidRPr="00124E69" w14:paraId="30A02B3D" w14:textId="77777777" w:rsidTr="003328D3">
        <w:tc>
          <w:tcPr>
            <w:tcW w:w="6138" w:type="dxa"/>
          </w:tcPr>
          <w:p w14:paraId="5D2C2FE8" w14:textId="0D0D3328" w:rsidR="003328D3" w:rsidRPr="00C60FA5" w:rsidRDefault="00E317B0" w:rsidP="00C26205">
            <w:pPr>
              <w:ind w:firstLine="0"/>
            </w:pPr>
            <w:r>
              <w:t>Input history section (paragraphs, explanation), code style (Overflow, margins, font, size, color)</w:t>
            </w:r>
          </w:p>
        </w:tc>
        <w:tc>
          <w:tcPr>
            <w:tcW w:w="1440" w:type="dxa"/>
          </w:tcPr>
          <w:p w14:paraId="0336C7E7" w14:textId="73F5C577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79F9C9E" w14:textId="23708337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71483FFA" w14:textId="528CBA67" w:rsidR="003328D3" w:rsidRPr="00C60FA5" w:rsidRDefault="00BC084B" w:rsidP="00BC084B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792" w:type="dxa"/>
          </w:tcPr>
          <w:p w14:paraId="7BCB3DD9" w14:textId="2119E68A" w:rsidR="003328D3" w:rsidRPr="00C60FA5" w:rsidRDefault="00FC0D29" w:rsidP="00BC084B">
            <w:pPr>
              <w:ind w:firstLine="0"/>
              <w:jc w:val="center"/>
            </w:pPr>
            <w:r>
              <w:rPr>
                <w:highlight w:val="yellow"/>
              </w:rPr>
              <w:t xml:space="preserve"> </w:t>
            </w:r>
            <w:r w:rsidR="00BC084B" w:rsidRPr="00BC084B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3F109A8E" w14:textId="3A474C7E" w:rsidR="003328D3" w:rsidRPr="00C60FA5" w:rsidRDefault="00BC084B" w:rsidP="00BC084B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7B0602A3" w14:textId="4624C0F4" w:rsidR="003328D3" w:rsidRPr="00C60FA5" w:rsidRDefault="00BC084B" w:rsidP="00BC084B">
            <w:pPr>
              <w:ind w:firstLine="0"/>
              <w:jc w:val="center"/>
            </w:pPr>
            <w:r>
              <w:t>4H</w:t>
            </w:r>
          </w:p>
        </w:tc>
      </w:tr>
      <w:tr w:rsidR="003328D3" w:rsidRPr="00124E69" w14:paraId="3DDFB7FF" w14:textId="77777777" w:rsidTr="003328D3">
        <w:tc>
          <w:tcPr>
            <w:tcW w:w="6138" w:type="dxa"/>
          </w:tcPr>
          <w:p w14:paraId="0BA79F1A" w14:textId="0DBFCFFB" w:rsidR="003328D3" w:rsidRPr="00C60FA5" w:rsidRDefault="004506D0" w:rsidP="008D7074">
            <w:pPr>
              <w:ind w:firstLine="0"/>
            </w:pPr>
            <w:r>
              <w:t xml:space="preserve">Gallery Page- </w:t>
            </w:r>
            <w:r w:rsidR="00607A58">
              <w:t>Create code, i</w:t>
            </w:r>
            <w:r>
              <w:t>nput template from homepage (nav bar, title)</w:t>
            </w:r>
          </w:p>
        </w:tc>
        <w:tc>
          <w:tcPr>
            <w:tcW w:w="1440" w:type="dxa"/>
          </w:tcPr>
          <w:p w14:paraId="388F570D" w14:textId="78F54F50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6E0B66CF" w14:textId="2E717C36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6741247" w14:textId="54F32077" w:rsidR="003328D3" w:rsidRPr="00C60FA5" w:rsidRDefault="004506D0" w:rsidP="004506D0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6DEE0A07" w14:textId="0E31566A" w:rsidR="003328D3" w:rsidRPr="004524D2" w:rsidRDefault="004506D0" w:rsidP="004506D0">
            <w:pPr>
              <w:ind w:firstLine="0"/>
              <w:jc w:val="center"/>
              <w:rPr>
                <w:highlight w:val="yellow"/>
              </w:rPr>
            </w:pPr>
            <w:r w:rsidRPr="004524D2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0039F62" w14:textId="635B6CDE" w:rsidR="003328D3" w:rsidRPr="00C60FA5" w:rsidRDefault="004506D0" w:rsidP="004506D0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060661B9" w14:textId="44EC77A3" w:rsidR="003328D3" w:rsidRPr="00C60FA5" w:rsidRDefault="004506D0" w:rsidP="004506D0">
            <w:pPr>
              <w:ind w:firstLine="0"/>
              <w:jc w:val="center"/>
            </w:pPr>
            <w:r>
              <w:t>0.02H</w:t>
            </w:r>
          </w:p>
        </w:tc>
      </w:tr>
      <w:tr w:rsidR="003328D3" w:rsidRPr="00124E69" w14:paraId="6B0696DE" w14:textId="77777777" w:rsidTr="003328D3">
        <w:tc>
          <w:tcPr>
            <w:tcW w:w="6138" w:type="dxa"/>
          </w:tcPr>
          <w:p w14:paraId="4AA2778B" w14:textId="5A065398" w:rsidR="003328D3" w:rsidRPr="00C60FA5" w:rsidRDefault="004506D0" w:rsidP="004506D0">
            <w:pPr>
              <w:ind w:firstLine="0"/>
            </w:pPr>
            <w:r>
              <w:t>Make thumbnails of the pictures (200px height)</w:t>
            </w:r>
          </w:p>
        </w:tc>
        <w:tc>
          <w:tcPr>
            <w:tcW w:w="1440" w:type="dxa"/>
          </w:tcPr>
          <w:p w14:paraId="55D0FB64" w14:textId="7AFD748A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4D491ABF" w14:textId="7A7DAEFD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893EF0D" w14:textId="39D9D459" w:rsidR="003328D3" w:rsidRPr="00C60FA5" w:rsidRDefault="00C97B0D" w:rsidP="00C97B0D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2E467B26" w14:textId="1FDD20ED" w:rsidR="003328D3" w:rsidRPr="004524D2" w:rsidRDefault="00C97B0D" w:rsidP="00C97B0D">
            <w:pPr>
              <w:ind w:firstLine="0"/>
              <w:jc w:val="center"/>
              <w:rPr>
                <w:highlight w:val="yellow"/>
              </w:rPr>
            </w:pPr>
            <w:r w:rsidRPr="004524D2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0EF27D6" w14:textId="43F5989F" w:rsidR="003328D3" w:rsidRPr="00C60FA5" w:rsidRDefault="00C97B0D" w:rsidP="00C97B0D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51D81E13" w14:textId="6CD8FC41" w:rsidR="003328D3" w:rsidRPr="00C60FA5" w:rsidRDefault="00C97B0D" w:rsidP="00C97B0D">
            <w:pPr>
              <w:ind w:firstLine="0"/>
              <w:jc w:val="center"/>
            </w:pPr>
            <w:r>
              <w:t>0.20H</w:t>
            </w:r>
          </w:p>
        </w:tc>
      </w:tr>
      <w:tr w:rsidR="003328D3" w:rsidRPr="00124E69" w14:paraId="4C87B608" w14:textId="77777777" w:rsidTr="003328D3">
        <w:tc>
          <w:tcPr>
            <w:tcW w:w="6138" w:type="dxa"/>
          </w:tcPr>
          <w:p w14:paraId="76D6A5ED" w14:textId="186B912A" w:rsidR="003328D3" w:rsidRPr="00C60FA5" w:rsidRDefault="004506D0" w:rsidP="004506D0">
            <w:pPr>
              <w:ind w:firstLine="0"/>
            </w:pPr>
            <w:r>
              <w:t>Code the gallery page (create table, input thumbnails, code _blank for new tab, margins)</w:t>
            </w:r>
          </w:p>
        </w:tc>
        <w:tc>
          <w:tcPr>
            <w:tcW w:w="1440" w:type="dxa"/>
          </w:tcPr>
          <w:p w14:paraId="23A868DD" w14:textId="0860893D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0ECBB231" w14:textId="42AF2B34" w:rsidR="003328D3" w:rsidRPr="00C60FA5" w:rsidRDefault="004506D0" w:rsidP="004506D0">
            <w:pPr>
              <w:ind w:firstLine="0"/>
              <w:jc w:val="center"/>
            </w:pPr>
            <w:r>
              <w:t>16/11/2018</w:t>
            </w:r>
          </w:p>
        </w:tc>
        <w:tc>
          <w:tcPr>
            <w:tcW w:w="1440" w:type="dxa"/>
          </w:tcPr>
          <w:p w14:paraId="377FB55A" w14:textId="793B8031" w:rsidR="003328D3" w:rsidRPr="00C60FA5" w:rsidRDefault="00C97B0D" w:rsidP="00C97B0D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395D1656" w14:textId="0144F912" w:rsidR="003328D3" w:rsidRPr="004524D2" w:rsidRDefault="00C97B0D" w:rsidP="00C97B0D">
            <w:pPr>
              <w:ind w:firstLine="0"/>
              <w:jc w:val="center"/>
              <w:rPr>
                <w:highlight w:val="yellow"/>
              </w:rPr>
            </w:pPr>
            <w:r w:rsidRPr="004524D2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432EB683" w14:textId="78E82791" w:rsidR="003328D3" w:rsidRPr="00C60FA5" w:rsidRDefault="00C97B0D" w:rsidP="00C97B0D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721C8E30" w14:textId="31C39CE4" w:rsidR="003328D3" w:rsidRPr="00C60FA5" w:rsidRDefault="00C97B0D" w:rsidP="00C97B0D">
            <w:pPr>
              <w:ind w:firstLine="0"/>
              <w:jc w:val="center"/>
            </w:pPr>
            <w:r>
              <w:t>1.30H</w:t>
            </w:r>
          </w:p>
        </w:tc>
      </w:tr>
      <w:tr w:rsidR="003328D3" w:rsidRPr="00124E69" w14:paraId="069EC014" w14:textId="77777777" w:rsidTr="003328D3">
        <w:tc>
          <w:tcPr>
            <w:tcW w:w="6138" w:type="dxa"/>
          </w:tcPr>
          <w:p w14:paraId="0D5F2EA5" w14:textId="71C01912" w:rsidR="003328D3" w:rsidRPr="00C60FA5" w:rsidRDefault="000C4993" w:rsidP="004506D0">
            <w:pPr>
              <w:ind w:firstLine="0"/>
            </w:pPr>
            <w:r>
              <w:t xml:space="preserve">Video Page- </w:t>
            </w:r>
            <w:r w:rsidR="005D6B61">
              <w:t>Create code, i</w:t>
            </w:r>
            <w:r>
              <w:t>nput template from homepage (nav bar, title)</w:t>
            </w:r>
          </w:p>
        </w:tc>
        <w:tc>
          <w:tcPr>
            <w:tcW w:w="1440" w:type="dxa"/>
          </w:tcPr>
          <w:p w14:paraId="178D2C56" w14:textId="509D1EAE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1DEAA228" w14:textId="539D64A4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D5B93E0" w14:textId="2273F301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4D44CCD2" w14:textId="365CE12E" w:rsidR="003328D3" w:rsidRPr="00C60FA5" w:rsidRDefault="00AE2479" w:rsidP="00AE2479">
            <w:pPr>
              <w:ind w:firstLine="0"/>
              <w:jc w:val="center"/>
            </w:pPr>
            <w:r w:rsidRPr="00AE2479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37262F6" w14:textId="5DCF0D6D" w:rsidR="003328D3" w:rsidRPr="00C60FA5" w:rsidRDefault="00AE2479" w:rsidP="00AE2479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364B6CEE" w14:textId="6846D68B" w:rsidR="003328D3" w:rsidRPr="00C60FA5" w:rsidRDefault="00AE2479" w:rsidP="00AE2479">
            <w:pPr>
              <w:ind w:firstLine="0"/>
              <w:jc w:val="center"/>
            </w:pPr>
            <w:r>
              <w:t>0.02H</w:t>
            </w:r>
          </w:p>
        </w:tc>
      </w:tr>
      <w:tr w:rsidR="003328D3" w:rsidRPr="00124E69" w14:paraId="7574B2B1" w14:textId="77777777" w:rsidTr="003328D3">
        <w:tc>
          <w:tcPr>
            <w:tcW w:w="6138" w:type="dxa"/>
          </w:tcPr>
          <w:p w14:paraId="133B7C09" w14:textId="6D0BCE84" w:rsidR="003328D3" w:rsidRPr="00C60FA5" w:rsidRDefault="000C4993" w:rsidP="000C4993">
            <w:pPr>
              <w:ind w:firstLine="0"/>
            </w:pPr>
            <w:r>
              <w:t xml:space="preserve">Create table for 2 videos, embed the </w:t>
            </w:r>
            <w:r w:rsidR="00F56851">
              <w:t>Y</w:t>
            </w:r>
            <w:r>
              <w:t>ou</w:t>
            </w:r>
            <w:r w:rsidR="00F56851">
              <w:t>T</w:t>
            </w:r>
            <w:r>
              <w:t xml:space="preserve">ube videos, </w:t>
            </w:r>
            <w:r w:rsidR="0057480B">
              <w:t>code style (captions for the videos, font, size, margins, positioning)</w:t>
            </w:r>
          </w:p>
        </w:tc>
        <w:tc>
          <w:tcPr>
            <w:tcW w:w="1440" w:type="dxa"/>
          </w:tcPr>
          <w:p w14:paraId="6C1224A8" w14:textId="10ED2C33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0F153480" w14:textId="01F8A996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3B8BC288" w14:textId="3F518B61" w:rsidR="003328D3" w:rsidRPr="00C60FA5" w:rsidRDefault="00AE2479" w:rsidP="00AE2479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7BB29F70" w14:textId="1585838F" w:rsidR="003328D3" w:rsidRPr="00AE2479" w:rsidRDefault="00AE2479" w:rsidP="00AE2479">
            <w:pPr>
              <w:ind w:firstLine="0"/>
              <w:jc w:val="center"/>
              <w:rPr>
                <w:highlight w:val="yellow"/>
              </w:rPr>
            </w:pPr>
            <w:r w:rsidRPr="00AE2479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0E9B8932" w14:textId="4C7B08C4" w:rsidR="003328D3" w:rsidRPr="00C60FA5" w:rsidRDefault="00AE2479" w:rsidP="00AE2479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7FEB003A" w14:textId="7701B58B" w:rsidR="003328D3" w:rsidRPr="00C60FA5" w:rsidRDefault="00AE2479" w:rsidP="00AE2479">
            <w:pPr>
              <w:ind w:firstLine="0"/>
              <w:jc w:val="center"/>
            </w:pPr>
            <w:r>
              <w:t>0.30H</w:t>
            </w:r>
          </w:p>
        </w:tc>
      </w:tr>
      <w:tr w:rsidR="003328D3" w:rsidRPr="00124E69" w14:paraId="3D7087FA" w14:textId="77777777" w:rsidTr="003328D3">
        <w:tc>
          <w:tcPr>
            <w:tcW w:w="6138" w:type="dxa"/>
          </w:tcPr>
          <w:p w14:paraId="18F839CC" w14:textId="0816CA24" w:rsidR="003328D3" w:rsidRPr="005E7C6C" w:rsidRDefault="005E7C6C" w:rsidP="005E7C6C">
            <w:pPr>
              <w:ind w:firstLine="0"/>
            </w:pPr>
            <w:r w:rsidRPr="005E7C6C">
              <w:lastRenderedPageBreak/>
              <w:t>Sources Page- Input template from hom</w:t>
            </w:r>
            <w:r>
              <w:t>epage (nav bar, title)</w:t>
            </w:r>
          </w:p>
        </w:tc>
        <w:tc>
          <w:tcPr>
            <w:tcW w:w="1440" w:type="dxa"/>
          </w:tcPr>
          <w:p w14:paraId="05CE0694" w14:textId="635702A9" w:rsidR="003328D3" w:rsidRPr="00C60FA5" w:rsidRDefault="005E7C6C" w:rsidP="005E7C6C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BDF0979" w14:textId="53A4B3AA" w:rsidR="003328D3" w:rsidRPr="00C60FA5" w:rsidRDefault="005E7C6C" w:rsidP="005E7C6C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467B3927" w14:textId="3A9EF8C8" w:rsidR="003328D3" w:rsidRPr="00C60FA5" w:rsidRDefault="005E7C6C" w:rsidP="005E7C6C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004C70FA" w14:textId="7FBAD789" w:rsidR="003328D3" w:rsidRPr="00C60FA5" w:rsidRDefault="005E7C6C" w:rsidP="005E7C6C">
            <w:pPr>
              <w:ind w:firstLine="0"/>
              <w:jc w:val="center"/>
            </w:pPr>
            <w:r w:rsidRPr="005E7C6C"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0F96D834" w14:textId="2FBBCA38" w:rsidR="003328D3" w:rsidRPr="00C60FA5" w:rsidRDefault="005E7C6C" w:rsidP="005E7C6C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28F0EAE8" w14:textId="3FFFABF6" w:rsidR="003328D3" w:rsidRPr="00C60FA5" w:rsidRDefault="005E7C6C" w:rsidP="005E7C6C">
            <w:pPr>
              <w:ind w:firstLine="0"/>
              <w:jc w:val="center"/>
            </w:pPr>
            <w:r>
              <w:t>0.02H</w:t>
            </w:r>
          </w:p>
        </w:tc>
      </w:tr>
      <w:tr w:rsidR="00E82968" w:rsidRPr="00124E69" w14:paraId="1D82B76A" w14:textId="77777777" w:rsidTr="003328D3">
        <w:tc>
          <w:tcPr>
            <w:tcW w:w="6138" w:type="dxa"/>
          </w:tcPr>
          <w:p w14:paraId="7A8202BC" w14:textId="2F50DBE6" w:rsidR="00E82968" w:rsidRPr="005E7C6C" w:rsidRDefault="00944547" w:rsidP="005E7C6C">
            <w:pPr>
              <w:ind w:firstLine="0"/>
            </w:pPr>
            <w:r>
              <w:t>Create sources list using UL, code style (overflow, font, inline block. Style, size), link websites and sources accordingly</w:t>
            </w:r>
          </w:p>
        </w:tc>
        <w:tc>
          <w:tcPr>
            <w:tcW w:w="1440" w:type="dxa"/>
          </w:tcPr>
          <w:p w14:paraId="68AFDBB5" w14:textId="2561F7EC" w:rsidR="00E82968" w:rsidRDefault="00944547" w:rsidP="00944547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3D8CA0DF" w14:textId="39B928D6" w:rsidR="00E82968" w:rsidRDefault="00944547" w:rsidP="00944547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1440" w:type="dxa"/>
          </w:tcPr>
          <w:p w14:paraId="570456FD" w14:textId="1D83D746" w:rsidR="00E82968" w:rsidRDefault="00944547" w:rsidP="00944547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5C8A08CB" w14:textId="65E6666E" w:rsidR="00E82968" w:rsidRPr="005E7C6C" w:rsidRDefault="00944547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36802844" w14:textId="0526DB54" w:rsidR="00E82968" w:rsidRDefault="00944547" w:rsidP="005E7C6C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6D958E58" w14:textId="554C6FBA" w:rsidR="00E82968" w:rsidRDefault="00944547" w:rsidP="005E7C6C">
            <w:pPr>
              <w:ind w:firstLine="0"/>
              <w:jc w:val="center"/>
            </w:pPr>
            <w:r>
              <w:t>2H</w:t>
            </w:r>
          </w:p>
        </w:tc>
      </w:tr>
      <w:tr w:rsidR="00A06E5C" w:rsidRPr="00124E69" w14:paraId="2653BC48" w14:textId="77777777" w:rsidTr="003328D3">
        <w:tc>
          <w:tcPr>
            <w:tcW w:w="6138" w:type="dxa"/>
          </w:tcPr>
          <w:p w14:paraId="092A2CD1" w14:textId="3A502F40" w:rsidR="00A06E5C" w:rsidRDefault="00404BB7" w:rsidP="005E7C6C">
            <w:pPr>
              <w:ind w:firstLine="0"/>
            </w:pPr>
            <w:r>
              <w:t xml:space="preserve">Victims Page- </w:t>
            </w:r>
            <w:r w:rsidR="005D6B61">
              <w:t>Create code, i</w:t>
            </w:r>
            <w:r>
              <w:t>nput template from homepage (nav bar, title)</w:t>
            </w:r>
          </w:p>
        </w:tc>
        <w:tc>
          <w:tcPr>
            <w:tcW w:w="1440" w:type="dxa"/>
          </w:tcPr>
          <w:p w14:paraId="3206115D" w14:textId="426DFC19" w:rsidR="00A06E5C" w:rsidRDefault="00404BB7" w:rsidP="00944547">
            <w:pPr>
              <w:ind w:firstLine="0"/>
              <w:jc w:val="center"/>
            </w:pPr>
            <w:r>
              <w:t>1</w:t>
            </w:r>
            <w:r w:rsidR="005D6B61">
              <w:t>8</w:t>
            </w:r>
            <w:r>
              <w:t>/11/2018</w:t>
            </w:r>
          </w:p>
        </w:tc>
        <w:tc>
          <w:tcPr>
            <w:tcW w:w="1440" w:type="dxa"/>
          </w:tcPr>
          <w:p w14:paraId="2DD4E28B" w14:textId="440EFBD9" w:rsidR="00A06E5C" w:rsidRDefault="00404BB7" w:rsidP="00944547">
            <w:pPr>
              <w:ind w:firstLine="0"/>
              <w:jc w:val="center"/>
            </w:pPr>
            <w:r>
              <w:t>1</w:t>
            </w:r>
            <w:r w:rsidR="005D6B61">
              <w:t>8</w:t>
            </w:r>
            <w:r>
              <w:t>/11/2018</w:t>
            </w:r>
          </w:p>
        </w:tc>
        <w:tc>
          <w:tcPr>
            <w:tcW w:w="1440" w:type="dxa"/>
          </w:tcPr>
          <w:p w14:paraId="5B03CC74" w14:textId="6D1393F8" w:rsidR="00A06E5C" w:rsidRDefault="00471924" w:rsidP="00944547">
            <w:pPr>
              <w:ind w:firstLine="0"/>
              <w:jc w:val="center"/>
            </w:pPr>
            <w:r>
              <w:t>17/11/2018</w:t>
            </w:r>
          </w:p>
        </w:tc>
        <w:tc>
          <w:tcPr>
            <w:tcW w:w="792" w:type="dxa"/>
          </w:tcPr>
          <w:p w14:paraId="3BC775CD" w14:textId="09169CC3" w:rsidR="00A06E5C" w:rsidRDefault="00471924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1458" w:type="dxa"/>
          </w:tcPr>
          <w:p w14:paraId="6DFF1662" w14:textId="5892BA3B" w:rsidR="00A06E5C" w:rsidRDefault="00471924" w:rsidP="005E7C6C">
            <w:pPr>
              <w:ind w:firstLine="0"/>
              <w:jc w:val="center"/>
            </w:pPr>
            <w:r>
              <w:t>0.05H</w:t>
            </w:r>
          </w:p>
        </w:tc>
        <w:tc>
          <w:tcPr>
            <w:tcW w:w="1350" w:type="dxa"/>
          </w:tcPr>
          <w:p w14:paraId="6E0A906E" w14:textId="70436872" w:rsidR="005D6B61" w:rsidRDefault="00471924" w:rsidP="005D6B61">
            <w:pPr>
              <w:ind w:firstLine="0"/>
              <w:jc w:val="center"/>
            </w:pPr>
            <w:r>
              <w:t>0.02H</w:t>
            </w:r>
          </w:p>
        </w:tc>
      </w:tr>
      <w:tr w:rsidR="005D6B61" w:rsidRPr="00124E69" w14:paraId="3A093823" w14:textId="77777777" w:rsidTr="003328D3">
        <w:tc>
          <w:tcPr>
            <w:tcW w:w="6138" w:type="dxa"/>
          </w:tcPr>
          <w:p w14:paraId="4019D9A6" w14:textId="22C8E3B0" w:rsidR="005D6B61" w:rsidRDefault="005D6B61" w:rsidP="005E7C6C">
            <w:pPr>
              <w:ind w:firstLine="0"/>
            </w:pPr>
            <w:r>
              <w:t>Re-size pictures for thumbnail of victims</w:t>
            </w:r>
          </w:p>
        </w:tc>
        <w:tc>
          <w:tcPr>
            <w:tcW w:w="1440" w:type="dxa"/>
          </w:tcPr>
          <w:p w14:paraId="3ABF822F" w14:textId="3D9C507D" w:rsidR="005D6B61" w:rsidRDefault="005D6B61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5FF2067C" w14:textId="042AD6BB" w:rsidR="005D6B61" w:rsidRDefault="005D6B61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62EFB2D7" w14:textId="4F4D388B" w:rsidR="005D6B61" w:rsidRDefault="005D6B61" w:rsidP="00944547">
            <w:pPr>
              <w:ind w:firstLine="0"/>
              <w:jc w:val="center"/>
            </w:pPr>
          </w:p>
        </w:tc>
        <w:tc>
          <w:tcPr>
            <w:tcW w:w="792" w:type="dxa"/>
          </w:tcPr>
          <w:p w14:paraId="20ACBC3F" w14:textId="11948246" w:rsidR="005D6B61" w:rsidRDefault="00E2105F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1DBE8412" w14:textId="5CBE2B2C" w:rsidR="005D6B61" w:rsidRDefault="00E2105F" w:rsidP="005E7C6C">
            <w:pPr>
              <w:ind w:firstLine="0"/>
              <w:jc w:val="center"/>
            </w:pPr>
            <w:r>
              <w:t>0.30H</w:t>
            </w:r>
          </w:p>
        </w:tc>
        <w:tc>
          <w:tcPr>
            <w:tcW w:w="1350" w:type="dxa"/>
          </w:tcPr>
          <w:p w14:paraId="30DD6F72" w14:textId="77777777" w:rsidR="005D6B61" w:rsidRDefault="005D6B61" w:rsidP="005D6B61">
            <w:pPr>
              <w:ind w:firstLine="0"/>
              <w:jc w:val="center"/>
            </w:pPr>
          </w:p>
        </w:tc>
      </w:tr>
      <w:tr w:rsidR="002C7113" w:rsidRPr="00124E69" w14:paraId="6E579170" w14:textId="77777777" w:rsidTr="003328D3">
        <w:tc>
          <w:tcPr>
            <w:tcW w:w="6138" w:type="dxa"/>
          </w:tcPr>
          <w:p w14:paraId="3BBFC512" w14:textId="4EE49FE7" w:rsidR="002C7113" w:rsidRDefault="002C7113" w:rsidP="005E7C6C">
            <w:pPr>
              <w:ind w:firstLine="0"/>
            </w:pPr>
            <w:r>
              <w:t>Create table in code, input images in the table of victims, insert descriptions of each victim, code style (font, style, size, positioning margin)</w:t>
            </w:r>
          </w:p>
        </w:tc>
        <w:tc>
          <w:tcPr>
            <w:tcW w:w="1440" w:type="dxa"/>
          </w:tcPr>
          <w:p w14:paraId="46F82A57" w14:textId="32953256" w:rsidR="002C7113" w:rsidRDefault="00BB7A00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397D2D8A" w14:textId="76239D0F" w:rsidR="002C7113" w:rsidRDefault="00BB7A00" w:rsidP="00944547">
            <w:pPr>
              <w:ind w:firstLine="0"/>
              <w:jc w:val="center"/>
            </w:pPr>
            <w:r>
              <w:t>18/11/2018</w:t>
            </w:r>
          </w:p>
        </w:tc>
        <w:tc>
          <w:tcPr>
            <w:tcW w:w="1440" w:type="dxa"/>
          </w:tcPr>
          <w:p w14:paraId="1248CA1F" w14:textId="77777777" w:rsidR="002C7113" w:rsidRDefault="002C7113" w:rsidP="00944547">
            <w:pPr>
              <w:ind w:firstLine="0"/>
              <w:jc w:val="center"/>
            </w:pPr>
          </w:p>
        </w:tc>
        <w:tc>
          <w:tcPr>
            <w:tcW w:w="792" w:type="dxa"/>
          </w:tcPr>
          <w:p w14:paraId="0D7EC994" w14:textId="33FFC345" w:rsidR="002C7113" w:rsidRDefault="00BB7A00" w:rsidP="005E7C6C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INC</w:t>
            </w:r>
          </w:p>
        </w:tc>
        <w:tc>
          <w:tcPr>
            <w:tcW w:w="1458" w:type="dxa"/>
          </w:tcPr>
          <w:p w14:paraId="5407DCB9" w14:textId="065A5BBD" w:rsidR="002C7113" w:rsidRDefault="00555A41" w:rsidP="005E7C6C">
            <w:pPr>
              <w:ind w:firstLine="0"/>
              <w:jc w:val="center"/>
            </w:pPr>
            <w:r>
              <w:t>1.30H</w:t>
            </w:r>
          </w:p>
        </w:tc>
        <w:tc>
          <w:tcPr>
            <w:tcW w:w="1350" w:type="dxa"/>
          </w:tcPr>
          <w:p w14:paraId="4CAB9A9F" w14:textId="413FD550" w:rsidR="002C7113" w:rsidRDefault="002C7113" w:rsidP="005D6B61">
            <w:pPr>
              <w:ind w:firstLine="0"/>
              <w:jc w:val="center"/>
            </w:pPr>
          </w:p>
        </w:tc>
      </w:tr>
    </w:tbl>
    <w:p w14:paraId="211D48A1" w14:textId="77777777" w:rsidR="00543A4D" w:rsidRPr="00C60FA5" w:rsidRDefault="00543A4D" w:rsidP="00543A4D"/>
    <w:p w14:paraId="7B7814E9" w14:textId="77777777" w:rsidR="00543A4D" w:rsidRPr="00C60FA5" w:rsidRDefault="00543A4D" w:rsidP="00543A4D">
      <w:pPr>
        <w:pStyle w:val="ListParagraph"/>
        <w:ind w:left="0"/>
      </w:pPr>
    </w:p>
    <w:p w14:paraId="48C73956" w14:textId="77777777"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14:paraId="1DEF7A7A" w14:textId="77777777"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C92E" w14:textId="77777777" w:rsidR="00D52EF3" w:rsidRDefault="00D52EF3">
      <w:r>
        <w:separator/>
      </w:r>
    </w:p>
  </w:endnote>
  <w:endnote w:type="continuationSeparator" w:id="0">
    <w:p w14:paraId="22CF8DD5" w14:textId="77777777" w:rsidR="00D52EF3" w:rsidRDefault="00D5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8133" w14:textId="77777777"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14:paraId="7E98E203" w14:textId="77777777"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6B71D0">
              <w:rPr>
                <w:rFonts w:ascii="Garamond" w:hAnsi="Garamond"/>
                <w:b/>
                <w:bCs/>
                <w:noProof/>
              </w:rPr>
              <w:t>7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3F74A" w14:textId="77777777" w:rsidR="00D52EF3" w:rsidRDefault="00D52EF3">
      <w:r>
        <w:separator/>
      </w:r>
    </w:p>
  </w:footnote>
  <w:footnote w:type="continuationSeparator" w:id="0">
    <w:p w14:paraId="5200F8AE" w14:textId="77777777" w:rsidR="00D52EF3" w:rsidRDefault="00D52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33306"/>
    <w:rsid w:val="00053E20"/>
    <w:rsid w:val="0005563E"/>
    <w:rsid w:val="000A3251"/>
    <w:rsid w:val="000B2D89"/>
    <w:rsid w:val="000B5271"/>
    <w:rsid w:val="000C1A73"/>
    <w:rsid w:val="000C4993"/>
    <w:rsid w:val="000E427C"/>
    <w:rsid w:val="00102379"/>
    <w:rsid w:val="00102AB4"/>
    <w:rsid w:val="001101A1"/>
    <w:rsid w:val="00124E69"/>
    <w:rsid w:val="0013701E"/>
    <w:rsid w:val="001520EE"/>
    <w:rsid w:val="00155844"/>
    <w:rsid w:val="00166F63"/>
    <w:rsid w:val="001704E5"/>
    <w:rsid w:val="00174AD7"/>
    <w:rsid w:val="001A1829"/>
    <w:rsid w:val="001A198F"/>
    <w:rsid w:val="001A20C0"/>
    <w:rsid w:val="001A5910"/>
    <w:rsid w:val="001A62AF"/>
    <w:rsid w:val="001A7F20"/>
    <w:rsid w:val="001B2D3D"/>
    <w:rsid w:val="001B4D50"/>
    <w:rsid w:val="001D0A1C"/>
    <w:rsid w:val="001D3C39"/>
    <w:rsid w:val="001D6989"/>
    <w:rsid w:val="001E122F"/>
    <w:rsid w:val="001E611E"/>
    <w:rsid w:val="001F271A"/>
    <w:rsid w:val="001F2EBC"/>
    <w:rsid w:val="0024328F"/>
    <w:rsid w:val="002521EB"/>
    <w:rsid w:val="00252F99"/>
    <w:rsid w:val="0025608C"/>
    <w:rsid w:val="00261C4B"/>
    <w:rsid w:val="00267A6F"/>
    <w:rsid w:val="00274BAA"/>
    <w:rsid w:val="00277B76"/>
    <w:rsid w:val="002A5F32"/>
    <w:rsid w:val="002B5CB4"/>
    <w:rsid w:val="002C7113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B7977"/>
    <w:rsid w:val="003D2659"/>
    <w:rsid w:val="003F2A8F"/>
    <w:rsid w:val="003F47DD"/>
    <w:rsid w:val="0040359C"/>
    <w:rsid w:val="00404BB7"/>
    <w:rsid w:val="004205D9"/>
    <w:rsid w:val="004223DC"/>
    <w:rsid w:val="00425BED"/>
    <w:rsid w:val="004265DB"/>
    <w:rsid w:val="0043259C"/>
    <w:rsid w:val="00434388"/>
    <w:rsid w:val="004506D0"/>
    <w:rsid w:val="004524D2"/>
    <w:rsid w:val="0045768C"/>
    <w:rsid w:val="00463098"/>
    <w:rsid w:val="00463170"/>
    <w:rsid w:val="00471924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55A41"/>
    <w:rsid w:val="0057480B"/>
    <w:rsid w:val="0059439D"/>
    <w:rsid w:val="00595CBB"/>
    <w:rsid w:val="005A23FC"/>
    <w:rsid w:val="005C03EB"/>
    <w:rsid w:val="005D168B"/>
    <w:rsid w:val="005D26B9"/>
    <w:rsid w:val="005D6B61"/>
    <w:rsid w:val="005E0D4A"/>
    <w:rsid w:val="005E7C6C"/>
    <w:rsid w:val="005F3FD3"/>
    <w:rsid w:val="005F6105"/>
    <w:rsid w:val="00607A58"/>
    <w:rsid w:val="00614B2D"/>
    <w:rsid w:val="00617B64"/>
    <w:rsid w:val="006253B2"/>
    <w:rsid w:val="00634427"/>
    <w:rsid w:val="00640E48"/>
    <w:rsid w:val="0064356A"/>
    <w:rsid w:val="00643D6C"/>
    <w:rsid w:val="0065402C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176D"/>
    <w:rsid w:val="0073281A"/>
    <w:rsid w:val="0073393C"/>
    <w:rsid w:val="00735548"/>
    <w:rsid w:val="00757C66"/>
    <w:rsid w:val="00757FE7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716AF"/>
    <w:rsid w:val="00897D19"/>
    <w:rsid w:val="008A121B"/>
    <w:rsid w:val="008B6D14"/>
    <w:rsid w:val="008C6A0B"/>
    <w:rsid w:val="008C782E"/>
    <w:rsid w:val="008D321F"/>
    <w:rsid w:val="008D7074"/>
    <w:rsid w:val="008E4DF6"/>
    <w:rsid w:val="008F5615"/>
    <w:rsid w:val="00900148"/>
    <w:rsid w:val="009338CA"/>
    <w:rsid w:val="00935CD6"/>
    <w:rsid w:val="00944547"/>
    <w:rsid w:val="009543B4"/>
    <w:rsid w:val="00961301"/>
    <w:rsid w:val="009620D9"/>
    <w:rsid w:val="00977C9A"/>
    <w:rsid w:val="00982827"/>
    <w:rsid w:val="009B7882"/>
    <w:rsid w:val="009E64FD"/>
    <w:rsid w:val="00A06257"/>
    <w:rsid w:val="00A06E5C"/>
    <w:rsid w:val="00A14630"/>
    <w:rsid w:val="00A14EF4"/>
    <w:rsid w:val="00A23A16"/>
    <w:rsid w:val="00A27855"/>
    <w:rsid w:val="00A341AB"/>
    <w:rsid w:val="00A43F3F"/>
    <w:rsid w:val="00A57B48"/>
    <w:rsid w:val="00A8365E"/>
    <w:rsid w:val="00A90985"/>
    <w:rsid w:val="00AA4249"/>
    <w:rsid w:val="00AC4C0F"/>
    <w:rsid w:val="00AD75CA"/>
    <w:rsid w:val="00AE2479"/>
    <w:rsid w:val="00AF07C1"/>
    <w:rsid w:val="00AF5B2E"/>
    <w:rsid w:val="00B03C2B"/>
    <w:rsid w:val="00B10326"/>
    <w:rsid w:val="00B23CAB"/>
    <w:rsid w:val="00B41464"/>
    <w:rsid w:val="00B510BD"/>
    <w:rsid w:val="00B62094"/>
    <w:rsid w:val="00B6306F"/>
    <w:rsid w:val="00B75975"/>
    <w:rsid w:val="00B9112D"/>
    <w:rsid w:val="00B924A1"/>
    <w:rsid w:val="00BB7A00"/>
    <w:rsid w:val="00BC084B"/>
    <w:rsid w:val="00BC57D3"/>
    <w:rsid w:val="00C1770E"/>
    <w:rsid w:val="00C21A2F"/>
    <w:rsid w:val="00C26205"/>
    <w:rsid w:val="00C43849"/>
    <w:rsid w:val="00C60FA5"/>
    <w:rsid w:val="00C6233D"/>
    <w:rsid w:val="00C97B0D"/>
    <w:rsid w:val="00CA00CD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37996"/>
    <w:rsid w:val="00D50DE3"/>
    <w:rsid w:val="00D52EF3"/>
    <w:rsid w:val="00D60A6E"/>
    <w:rsid w:val="00D61364"/>
    <w:rsid w:val="00D62F99"/>
    <w:rsid w:val="00D6516D"/>
    <w:rsid w:val="00D72BF9"/>
    <w:rsid w:val="00D828CC"/>
    <w:rsid w:val="00D93035"/>
    <w:rsid w:val="00DA28BB"/>
    <w:rsid w:val="00DB05AE"/>
    <w:rsid w:val="00DB36F3"/>
    <w:rsid w:val="00DB4B4D"/>
    <w:rsid w:val="00DB6774"/>
    <w:rsid w:val="00DC39F7"/>
    <w:rsid w:val="00DF17C6"/>
    <w:rsid w:val="00DF6674"/>
    <w:rsid w:val="00E02BAC"/>
    <w:rsid w:val="00E1129E"/>
    <w:rsid w:val="00E13752"/>
    <w:rsid w:val="00E14236"/>
    <w:rsid w:val="00E16EE8"/>
    <w:rsid w:val="00E2105F"/>
    <w:rsid w:val="00E21DA0"/>
    <w:rsid w:val="00E21FA8"/>
    <w:rsid w:val="00E30E45"/>
    <w:rsid w:val="00E317B0"/>
    <w:rsid w:val="00E45D87"/>
    <w:rsid w:val="00E4733B"/>
    <w:rsid w:val="00E50809"/>
    <w:rsid w:val="00E60B81"/>
    <w:rsid w:val="00E64DEE"/>
    <w:rsid w:val="00E82968"/>
    <w:rsid w:val="00EA7729"/>
    <w:rsid w:val="00EC290A"/>
    <w:rsid w:val="00EC3612"/>
    <w:rsid w:val="00ED4EB4"/>
    <w:rsid w:val="00EF2F64"/>
    <w:rsid w:val="00EF7FB4"/>
    <w:rsid w:val="00F04B1E"/>
    <w:rsid w:val="00F3335A"/>
    <w:rsid w:val="00F357FB"/>
    <w:rsid w:val="00F56851"/>
    <w:rsid w:val="00F56CEB"/>
    <w:rsid w:val="00F5734B"/>
    <w:rsid w:val="00F62549"/>
    <w:rsid w:val="00F71BD8"/>
    <w:rsid w:val="00F759BC"/>
    <w:rsid w:val="00F8730F"/>
    <w:rsid w:val="00FB4EAD"/>
    <w:rsid w:val="00FB6F7C"/>
    <w:rsid w:val="00FC0D29"/>
    <w:rsid w:val="00FC6581"/>
    <w:rsid w:val="00FD40B9"/>
    <w:rsid w:val="00FD5C3F"/>
    <w:rsid w:val="00FF009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3B22C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88450-E3BB-4973-A3FC-626432FA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213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Jun Gan</cp:lastModifiedBy>
  <cp:revision>57</cp:revision>
  <cp:lastPrinted>2014-03-08T16:01:00Z</cp:lastPrinted>
  <dcterms:created xsi:type="dcterms:W3CDTF">2014-03-08T16:04:00Z</dcterms:created>
  <dcterms:modified xsi:type="dcterms:W3CDTF">2018-11-28T18:35:00Z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